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14:paraId="52FEC4A1" w14:textId="77777777" w:rsidTr="009D7F1E">
        <w:trPr>
          <w:trHeight w:val="1112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6827EF7D" w14:textId="117B25D8" w:rsidR="00523479" w:rsidRPr="009D7F1E" w:rsidRDefault="00FB0EC9" w:rsidP="00D25DBD">
            <w:pPr>
              <w:pStyle w:val="Initiales"/>
              <w:ind w:left="0"/>
              <w:jc w:val="left"/>
              <w:rPr>
                <w:sz w:val="20"/>
                <w:szCs w:val="20"/>
              </w:rPr>
            </w:pPr>
            <w:r w:rsidRPr="009D7F1E">
              <w:rPr>
                <w:noProof/>
                <w:sz w:val="20"/>
                <w:szCs w:val="20"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1C55D10" wp14:editId="6C517335">
                      <wp:simplePos x="0" y="0"/>
                      <wp:positionH relativeFrom="column">
                        <wp:posOffset>-3157220</wp:posOffset>
                      </wp:positionH>
                      <wp:positionV relativeFrom="paragraph">
                        <wp:posOffset>-454664</wp:posOffset>
                      </wp:positionV>
                      <wp:extent cx="9834245" cy="1704340"/>
                      <wp:effectExtent l="0" t="0" r="0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34245" cy="1704340"/>
                                <a:chOff x="57150" y="57150"/>
                                <a:chExt cx="6608815" cy="1704460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09716F" w14:textId="77777777" w:rsidR="004144D3" w:rsidRDefault="004144D3" w:rsidP="004144D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55D10" id="Groupe 1" o:spid="_x0000_s1026" style="position:absolute;margin-left:-248.6pt;margin-top:-35.8pt;width:774.35pt;height:134.2pt;z-index:-251657216;mso-width-relative:margin;mso-height-relative:margin" coordorigin="571,571" coordsize="66088,1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  <v:textbox>
                          <w:txbxContent>
                            <w:p w14:paraId="1309716F" w14:textId="77777777" w:rsidR="004144D3" w:rsidRDefault="004144D3" w:rsidP="004144D3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7CBA96A9" w14:textId="77777777" w:rsidR="0079083D" w:rsidRDefault="0079083D" w:rsidP="004E60A4">
            <w:pPr>
              <w:pStyle w:val="Titre31"/>
              <w:rPr>
                <w:rStyle w:val="Aucun"/>
                <w:sz w:val="28"/>
                <w:szCs w:val="28"/>
              </w:rPr>
            </w:pPr>
          </w:p>
          <w:p w14:paraId="7F4902A1" w14:textId="78B617C3" w:rsidR="004E60A4" w:rsidRPr="009D7F1E" w:rsidRDefault="004E60A4" w:rsidP="004E60A4">
            <w:pPr>
              <w:pStyle w:val="Titre31"/>
              <w:rPr>
                <w:rStyle w:val="Aucun"/>
                <w:sz w:val="28"/>
                <w:szCs w:val="28"/>
              </w:rPr>
            </w:pPr>
            <w:r w:rsidRPr="009D7F1E">
              <w:rPr>
                <w:rStyle w:val="Aucun"/>
                <w:sz w:val="28"/>
                <w:szCs w:val="28"/>
              </w:rPr>
              <w:t>aTOUTS</w:t>
            </w:r>
          </w:p>
          <w:p w14:paraId="2EF6CF87" w14:textId="77777777" w:rsidR="004E60A4" w:rsidRPr="009D7F1E" w:rsidRDefault="004E60A4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aUTONOME</w:t>
            </w:r>
          </w:p>
          <w:p w14:paraId="65340CE1" w14:textId="77777777" w:rsidR="004E60A4" w:rsidRPr="009D7F1E" w:rsidRDefault="004E60A4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POLYVALENT</w:t>
            </w:r>
          </w:p>
          <w:p w14:paraId="09A7A3F1" w14:textId="17383532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CREATIF</w:t>
            </w:r>
          </w:p>
          <w:p w14:paraId="625D74A9" w14:textId="6C9FCEAF" w:rsidR="00243E26" w:rsidRPr="009D7F1E" w:rsidRDefault="00243E26" w:rsidP="004E60A4">
            <w:pPr>
              <w:pStyle w:val="Corps"/>
              <w:rPr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résilient</w:t>
            </w:r>
          </w:p>
          <w:p w14:paraId="5F1B7FA0" w14:textId="4AA3D177" w:rsidR="00A50939" w:rsidRPr="009D7F1E" w:rsidRDefault="004E60A4" w:rsidP="007569C1">
            <w:pPr>
              <w:pStyle w:val="Titre3"/>
              <w:rPr>
                <w:sz w:val="28"/>
                <w:szCs w:val="28"/>
              </w:rPr>
            </w:pPr>
            <w:r w:rsidRPr="009D7F1E">
              <w:rPr>
                <w:sz w:val="28"/>
                <w:szCs w:val="28"/>
              </w:rPr>
              <w:t>Compétences</w:t>
            </w:r>
          </w:p>
          <w:p w14:paraId="245A7D01" w14:textId="01497D53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sHOPIFY / WORDPRESS</w:t>
            </w:r>
          </w:p>
          <w:p w14:paraId="3E7A623C" w14:textId="77777777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LA suite adobe</w:t>
            </w:r>
          </w:p>
          <w:p w14:paraId="78176D96" w14:textId="77777777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logiciel microsoft 365</w:t>
            </w:r>
          </w:p>
          <w:p w14:paraId="35D412DF" w14:textId="77777777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</w:p>
          <w:p w14:paraId="23E4C6C3" w14:textId="34A99221" w:rsidR="004E60A4" w:rsidRPr="009D7F1E" w:rsidRDefault="004E60A4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 xml:space="preserve">language : </w:t>
            </w:r>
            <w:r w:rsidRPr="009D7F1E">
              <w:rPr>
                <w:rStyle w:val="Aucun"/>
                <w:sz w:val="20"/>
                <w:szCs w:val="20"/>
              </w:rPr>
              <w:t>HTML, CSS,</w:t>
            </w:r>
            <w:r w:rsidR="00C43A1D">
              <w:rPr>
                <w:rStyle w:val="Aucun"/>
                <w:sz w:val="20"/>
                <w:szCs w:val="20"/>
              </w:rPr>
              <w:t xml:space="preserve"> JS,</w:t>
            </w:r>
            <w:r w:rsidRPr="009D7F1E">
              <w:rPr>
                <w:rStyle w:val="Aucun"/>
                <w:sz w:val="20"/>
                <w:szCs w:val="20"/>
              </w:rPr>
              <w:t xml:space="preserve"> PHP</w:t>
            </w:r>
          </w:p>
          <w:p w14:paraId="1AA9E0D6" w14:textId="0D2BC943" w:rsidR="004E60A4" w:rsidRPr="009D7F1E" w:rsidRDefault="004E60A4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C</w:t>
            </w:r>
            <w:r w:rsidR="00C43A1D">
              <w:rPr>
                <w:rStyle w:val="Aucun"/>
                <w:sz w:val="20"/>
                <w:szCs w:val="20"/>
              </w:rPr>
              <w:t>#</w:t>
            </w:r>
            <w:r w:rsidRPr="009D7F1E">
              <w:rPr>
                <w:rStyle w:val="Aucun"/>
                <w:sz w:val="20"/>
                <w:szCs w:val="20"/>
              </w:rPr>
              <w:t>,</w:t>
            </w:r>
            <w:r w:rsidR="00C43A1D">
              <w:rPr>
                <w:rStyle w:val="Aucun"/>
                <w:sz w:val="20"/>
                <w:szCs w:val="20"/>
              </w:rPr>
              <w:t xml:space="preserve"> Java</w:t>
            </w:r>
          </w:p>
          <w:p w14:paraId="02233BDA" w14:textId="77777777" w:rsidR="004E60A4" w:rsidRPr="009D7F1E" w:rsidRDefault="004E60A4" w:rsidP="004E60A4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bASE DE DONNE :</w:t>
            </w:r>
          </w:p>
          <w:p w14:paraId="2BE1B503" w14:textId="077EC20E" w:rsidR="002C2CDD" w:rsidRPr="009D7F1E" w:rsidRDefault="004E60A4" w:rsidP="004E60A4">
            <w:pPr>
              <w:pStyle w:val="Corps"/>
              <w:rPr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MySQL</w:t>
            </w:r>
          </w:p>
          <w:p w14:paraId="0CEA041E" w14:textId="6AEAE1D3" w:rsidR="002C2CDD" w:rsidRPr="009D7F1E" w:rsidRDefault="004E60A4" w:rsidP="007569C1">
            <w:pPr>
              <w:pStyle w:val="Titre3"/>
              <w:rPr>
                <w:sz w:val="28"/>
                <w:szCs w:val="28"/>
              </w:rPr>
            </w:pPr>
            <w:r w:rsidRPr="009D7F1E">
              <w:rPr>
                <w:sz w:val="28"/>
                <w:szCs w:val="28"/>
              </w:rPr>
              <w:t>Langues</w:t>
            </w:r>
          </w:p>
          <w:p w14:paraId="7E730001" w14:textId="05C8A58E" w:rsidR="00606CCC" w:rsidRPr="009D7F1E" w:rsidRDefault="00606CCC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Français</w:t>
            </w:r>
          </w:p>
          <w:p w14:paraId="7D83F80C" w14:textId="2018EE81" w:rsidR="00606CCC" w:rsidRPr="009D7F1E" w:rsidRDefault="00606CCC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Natif</w:t>
            </w:r>
          </w:p>
          <w:p w14:paraId="41EB0B2F" w14:textId="57E4C554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 xml:space="preserve">Anglais </w:t>
            </w:r>
          </w:p>
          <w:p w14:paraId="7118E93B" w14:textId="62C4531A" w:rsidR="004E60A4" w:rsidRPr="009D7F1E" w:rsidRDefault="004E60A4" w:rsidP="004E60A4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 xml:space="preserve">Niveau </w:t>
            </w:r>
            <w:r w:rsidR="00606CCC" w:rsidRPr="009D7F1E">
              <w:rPr>
                <w:rStyle w:val="Aucun"/>
                <w:sz w:val="20"/>
                <w:szCs w:val="20"/>
              </w:rPr>
              <w:t>B2</w:t>
            </w:r>
          </w:p>
          <w:p w14:paraId="63B8707F" w14:textId="77777777" w:rsidR="004E60A4" w:rsidRPr="009D7F1E" w:rsidRDefault="004E60A4" w:rsidP="004E60A4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 w:rsidRPr="009D7F1E"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Espagnol</w:t>
            </w:r>
          </w:p>
          <w:p w14:paraId="0D74B103" w14:textId="77777777" w:rsidR="00741125" w:rsidRDefault="004E60A4" w:rsidP="00606CCC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Notions scolaires</w:t>
            </w:r>
          </w:p>
          <w:p w14:paraId="50B76F98" w14:textId="60943D28" w:rsidR="009D7F1E" w:rsidRPr="009D7F1E" w:rsidRDefault="00632D6F" w:rsidP="009D7F1E">
            <w:pPr>
              <w:pStyle w:val="Titre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Centres d’intérêt</w:t>
            </w:r>
          </w:p>
          <w:p w14:paraId="2840FA34" w14:textId="6486CE24" w:rsidR="009D7F1E" w:rsidRPr="009D7F1E" w:rsidRDefault="009D7F1E" w:rsidP="009D7F1E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Lecture</w:t>
            </w:r>
          </w:p>
          <w:p w14:paraId="21A8655A" w14:textId="77777777" w:rsidR="009D7F1E" w:rsidRDefault="009D7F1E" w:rsidP="009D7F1E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Sport</w:t>
            </w:r>
          </w:p>
          <w:p w14:paraId="68B4D87F" w14:textId="237CFE8B" w:rsidR="0079083D" w:rsidRPr="0079083D" w:rsidRDefault="0079083D" w:rsidP="0079083D">
            <w:pPr>
              <w:pStyle w:val="Corps"/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  <w:r>
              <w:rPr>
                <w:rStyle w:val="Aucun"/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  <w:t>VOYAGE</w:t>
            </w:r>
          </w:p>
          <w:p w14:paraId="08ACA614" w14:textId="612F253F" w:rsidR="0079083D" w:rsidRPr="0079083D" w:rsidRDefault="0079083D" w:rsidP="009D7F1E">
            <w:pPr>
              <w:pStyle w:val="Corps"/>
              <w:rPr>
                <w:rFonts w:ascii="Franklin Gothic Demi" w:eastAsia="Franklin Gothic Demi" w:hAnsi="Franklin Gothic Demi" w:cs="Franklin Gothic Demi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9D7F1E" w14:paraId="77763AA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26C0310" w14:textId="437139C3" w:rsidR="00C612DA" w:rsidRPr="009D7F1E" w:rsidRDefault="003D5CD3" w:rsidP="00C612DA">
                  <w:pPr>
                    <w:pStyle w:val="Titre1"/>
                    <w:outlineLvl w:val="0"/>
                    <w:rPr>
                      <w:sz w:val="52"/>
                      <w:szCs w:val="52"/>
                    </w:rPr>
                  </w:pPr>
                  <w:sdt>
                    <w:sdtPr>
                      <w:rPr>
                        <w:sz w:val="52"/>
                        <w:szCs w:val="52"/>
                      </w:rPr>
                      <w:alias w:val="Entrez votre nom :"/>
                      <w:tag w:val="Entrez votre nom :"/>
                      <w:id w:val="-296147368"/>
                      <w:placeholder>
                        <w:docPart w:val="4E0C78D35B734405A52DF834DF8E8453"/>
                      </w:placeholder>
                      <w15:appearance w15:val="hidden"/>
                    </w:sdtPr>
                    <w:sdtEndPr/>
                    <w:sdtContent>
                      <w:r w:rsidR="00D25DBD" w:rsidRPr="009D7F1E">
                        <w:rPr>
                          <w:sz w:val="52"/>
                          <w:szCs w:val="52"/>
                        </w:rPr>
                        <w:t>LADJILI Khalil</w:t>
                      </w:r>
                    </w:sdtContent>
                  </w:sdt>
                </w:p>
                <w:p w14:paraId="64BE66AF" w14:textId="5AAB523F" w:rsidR="00906BEE" w:rsidRPr="009D7F1E" w:rsidRDefault="003D5CD3" w:rsidP="00D25DBD">
                  <w:pPr>
                    <w:pStyle w:val="Titre2"/>
                    <w:outlineLvl w:val="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rStyle w:val="Titre3Car"/>
                        <w:rFonts w:ascii="Franklin Gothic Demi" w:eastAsia="Franklin Gothic Demi" w:hAnsi="Franklin Gothic Demi" w:cs="Franklin Gothic Demi"/>
                        <w:b/>
                        <w:bCs/>
                        <w:caps/>
                        <w:color w:val="000000"/>
                        <w:sz w:val="24"/>
                        <w:u w:color="000000"/>
                        <w:lang w:eastAsia="fr-FR"/>
                      </w:r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AEA7E4BEE7FF4A259545762AAF28FE9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Style w:val="Titre3Car"/>
                      </w:rPr>
                    </w:sdtEndPr>
                    <w:sdtContent>
                      <w:r w:rsidR="00D25DBD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t>38230</w:t>
                      </w:r>
                      <w:r w:rsidR="00243E26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t xml:space="preserve"> -</w:t>
                      </w:r>
                      <w:r w:rsidR="00D25DBD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t xml:space="preserve"> PONT DE CHERUY</w:t>
                      </w:r>
                      <w:r w:rsidR="00D25DBD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br/>
                        <w:t xml:space="preserve">PERMIS B </w:t>
                      </w:r>
                      <w:r w:rsidR="00606CCC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t>&amp; véhiculé</w:t>
                      </w:r>
                      <w:r w:rsidR="00D25DBD" w:rsidRPr="009D7F1E">
                        <w:rPr>
                          <w:rStyle w:val="Titre3Car"/>
                          <w:rFonts w:ascii="Franklin Gothic Demi" w:eastAsia="Franklin Gothic Demi" w:hAnsi="Franklin Gothic Demi" w:cs="Franklin Gothic Demi"/>
                          <w:b/>
                          <w:bCs/>
                          <w:caps/>
                          <w:color w:val="000000"/>
                          <w:sz w:val="24"/>
                          <w:u w:color="000000"/>
                          <w:lang w:eastAsia="fr-FR"/>
                        </w:rPr>
                        <w:t>• 21 ANS</w:t>
                      </w:r>
                    </w:sdtContent>
                  </w:sdt>
                </w:p>
              </w:tc>
            </w:tr>
          </w:tbl>
          <w:p w14:paraId="0DB5659A" w14:textId="7747D506" w:rsidR="002C2CDD" w:rsidRPr="009D7F1E" w:rsidRDefault="003D5CD3" w:rsidP="007569C1">
            <w:pPr>
              <w:pStyle w:val="Titre3"/>
              <w:rPr>
                <w:sz w:val="28"/>
                <w:szCs w:val="28"/>
              </w:rPr>
            </w:pPr>
            <w:sdt>
              <w:sdtPr>
                <w:rPr>
                  <w:sz w:val="20"/>
                  <w:szCs w:val="20"/>
                </w:rPr>
                <w:alias w:val="Expérience :"/>
                <w:tag w:val="Expérience :"/>
                <w:id w:val="1217937480"/>
                <w:placeholder>
                  <w:docPart w:val="D52BC5169E0141DD8DF406302C7D61C0"/>
                </w:placeholder>
                <w:temporary/>
                <w:showingPlcHdr/>
                <w15:appearance w15:val="hidden"/>
              </w:sdtPr>
              <w:sdtEndPr>
                <w:rPr>
                  <w:sz w:val="28"/>
                  <w:szCs w:val="28"/>
                </w:rPr>
              </w:sdtEndPr>
              <w:sdtContent>
                <w:r w:rsidR="002C2CDD" w:rsidRPr="009D7F1E">
                  <w:rPr>
                    <w:sz w:val="28"/>
                    <w:szCs w:val="28"/>
                    <w:lang w:bidi="fr-FR"/>
                  </w:rPr>
                  <w:t>Expérience</w:t>
                </w:r>
              </w:sdtContent>
            </w:sdt>
            <w:r w:rsidR="009D7F1E" w:rsidRPr="009D7F1E">
              <w:rPr>
                <w:sz w:val="28"/>
                <w:szCs w:val="28"/>
              </w:rPr>
              <w:t>S</w:t>
            </w:r>
            <w:r w:rsidR="00632D6F">
              <w:rPr>
                <w:sz w:val="28"/>
                <w:szCs w:val="28"/>
              </w:rPr>
              <w:t xml:space="preserve"> professionelles</w:t>
            </w:r>
          </w:p>
          <w:p w14:paraId="6D98B5D5" w14:textId="797F31A5" w:rsidR="00D25DBD" w:rsidRPr="009D7F1E" w:rsidRDefault="00D25DBD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AUTO-ENTREPRENEUR •</w:t>
            </w:r>
            <w:r w:rsidR="00243E26" w:rsidRPr="009D7F1E">
              <w:rPr>
                <w:rStyle w:val="Aucun"/>
                <w:sz w:val="20"/>
                <w:szCs w:val="20"/>
              </w:rPr>
              <w:t xml:space="preserve">Ecommerce &amp; </w:t>
            </w:r>
            <w:r w:rsidRPr="009D7F1E">
              <w:rPr>
                <w:rStyle w:val="Aucun"/>
                <w:sz w:val="20"/>
                <w:szCs w:val="20"/>
              </w:rPr>
              <w:t>digital marketing•depuis 2020</w:t>
            </w:r>
          </w:p>
          <w:p w14:paraId="16849BF3" w14:textId="444AEF60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Création et gestion de site web en ligne</w:t>
            </w:r>
          </w:p>
          <w:p w14:paraId="785F7E95" w14:textId="6734CB9C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Création</w:t>
            </w:r>
            <w:r w:rsidR="007A7171" w:rsidRPr="009D7F1E">
              <w:rPr>
                <w:rStyle w:val="Aucun"/>
                <w:sz w:val="20"/>
                <w:szCs w:val="20"/>
              </w:rPr>
              <w:t>s</w:t>
            </w:r>
            <w:r w:rsidRPr="009D7F1E">
              <w:rPr>
                <w:rStyle w:val="Aucun"/>
                <w:sz w:val="20"/>
                <w:szCs w:val="20"/>
              </w:rPr>
              <w:t xml:space="preserve"> visuel</w:t>
            </w:r>
            <w:r w:rsidR="007A7171" w:rsidRPr="009D7F1E">
              <w:rPr>
                <w:rStyle w:val="Aucun"/>
                <w:sz w:val="20"/>
                <w:szCs w:val="20"/>
              </w:rPr>
              <w:t>les</w:t>
            </w:r>
            <w:r w:rsidRPr="009D7F1E">
              <w:rPr>
                <w:rStyle w:val="Aucun"/>
                <w:sz w:val="20"/>
                <w:szCs w:val="20"/>
              </w:rPr>
              <w:t xml:space="preserve"> (</w:t>
            </w:r>
            <w:r w:rsidR="00243E26" w:rsidRPr="009D7F1E">
              <w:rPr>
                <w:rStyle w:val="Aucun"/>
                <w:sz w:val="20"/>
                <w:szCs w:val="20"/>
              </w:rPr>
              <w:t>L</w:t>
            </w:r>
            <w:r w:rsidRPr="009D7F1E">
              <w:rPr>
                <w:rStyle w:val="Aucun"/>
                <w:sz w:val="20"/>
                <w:szCs w:val="20"/>
              </w:rPr>
              <w:t xml:space="preserve">ogo, </w:t>
            </w:r>
            <w:proofErr w:type="spellStart"/>
            <w:r w:rsidR="00243E26" w:rsidRPr="009D7F1E">
              <w:rPr>
                <w:rStyle w:val="Aucun"/>
                <w:sz w:val="20"/>
                <w:szCs w:val="20"/>
              </w:rPr>
              <w:t>M</w:t>
            </w:r>
            <w:r w:rsidRPr="009D7F1E">
              <w:rPr>
                <w:rStyle w:val="Aucun"/>
                <w:sz w:val="20"/>
                <w:szCs w:val="20"/>
              </w:rPr>
              <w:t>ockup</w:t>
            </w:r>
            <w:proofErr w:type="spellEnd"/>
            <w:r w:rsidRPr="009D7F1E">
              <w:rPr>
                <w:rStyle w:val="Aucun"/>
                <w:sz w:val="20"/>
                <w:szCs w:val="20"/>
              </w:rPr>
              <w:t xml:space="preserve">, </w:t>
            </w:r>
            <w:proofErr w:type="spellStart"/>
            <w:r w:rsidR="00243E26" w:rsidRPr="009D7F1E">
              <w:rPr>
                <w:rStyle w:val="Aucun"/>
                <w:sz w:val="20"/>
                <w:szCs w:val="20"/>
              </w:rPr>
              <w:t>V</w:t>
            </w:r>
            <w:r w:rsidRPr="009D7F1E">
              <w:rPr>
                <w:rStyle w:val="Aucun"/>
                <w:sz w:val="20"/>
                <w:szCs w:val="20"/>
              </w:rPr>
              <w:t>ideo</w:t>
            </w:r>
            <w:proofErr w:type="spellEnd"/>
            <w:r w:rsidRPr="009D7F1E">
              <w:rPr>
                <w:rStyle w:val="Aucun"/>
                <w:sz w:val="20"/>
                <w:szCs w:val="20"/>
              </w:rPr>
              <w:t xml:space="preserve"> pub</w:t>
            </w:r>
            <w:r w:rsidR="00243E26" w:rsidRPr="009D7F1E">
              <w:rPr>
                <w:rStyle w:val="Aucun"/>
                <w:sz w:val="20"/>
                <w:szCs w:val="20"/>
              </w:rPr>
              <w:t>licitaire</w:t>
            </w:r>
            <w:r w:rsidRPr="009D7F1E">
              <w:rPr>
                <w:rStyle w:val="Aucun"/>
                <w:sz w:val="20"/>
                <w:szCs w:val="20"/>
              </w:rPr>
              <w:t xml:space="preserve">…) </w:t>
            </w:r>
          </w:p>
          <w:p w14:paraId="02881B02" w14:textId="77777777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Vente de produit en détail</w:t>
            </w:r>
          </w:p>
          <w:p w14:paraId="3A80DF63" w14:textId="6709D668" w:rsidR="00D25DBD" w:rsidRPr="009D7F1E" w:rsidRDefault="009D7F1E" w:rsidP="00D25DBD">
            <w:pPr>
              <w:pStyle w:val="Corps"/>
              <w:rPr>
                <w:rStyle w:val="Aucun"/>
                <w:sz w:val="20"/>
                <w:szCs w:val="20"/>
              </w:rPr>
            </w:pPr>
            <w:r>
              <w:rPr>
                <w:rStyle w:val="Aucun"/>
                <w:sz w:val="20"/>
                <w:szCs w:val="20"/>
              </w:rPr>
              <w:t>Communication</w:t>
            </w:r>
            <w:r w:rsidR="00243E26" w:rsidRPr="009D7F1E">
              <w:rPr>
                <w:rStyle w:val="Aucun"/>
                <w:sz w:val="20"/>
                <w:szCs w:val="20"/>
              </w:rPr>
              <w:t xml:space="preserve"> sur </w:t>
            </w:r>
            <w:r w:rsidR="00D25DBD" w:rsidRPr="009D7F1E">
              <w:rPr>
                <w:rStyle w:val="Aucun"/>
                <w:sz w:val="20"/>
                <w:szCs w:val="20"/>
              </w:rPr>
              <w:t xml:space="preserve">Facebook </w:t>
            </w:r>
            <w:proofErr w:type="spellStart"/>
            <w:r w:rsidR="00243E26" w:rsidRPr="009D7F1E">
              <w:rPr>
                <w:rStyle w:val="Aucun"/>
                <w:sz w:val="20"/>
                <w:szCs w:val="20"/>
              </w:rPr>
              <w:t>A</w:t>
            </w:r>
            <w:r w:rsidR="00D25DBD" w:rsidRPr="009D7F1E">
              <w:rPr>
                <w:rStyle w:val="Aucun"/>
                <w:sz w:val="20"/>
                <w:szCs w:val="20"/>
              </w:rPr>
              <w:t>ds</w:t>
            </w:r>
            <w:proofErr w:type="spellEnd"/>
            <w:r w:rsidR="00D25DBD" w:rsidRPr="009D7F1E">
              <w:rPr>
                <w:rStyle w:val="Aucun"/>
                <w:sz w:val="20"/>
                <w:szCs w:val="20"/>
              </w:rPr>
              <w:t xml:space="preserve">, Google </w:t>
            </w:r>
            <w:proofErr w:type="spellStart"/>
            <w:r w:rsidR="00243E26" w:rsidRPr="009D7F1E">
              <w:rPr>
                <w:rStyle w:val="Aucun"/>
                <w:sz w:val="20"/>
                <w:szCs w:val="20"/>
              </w:rPr>
              <w:t>A</w:t>
            </w:r>
            <w:r w:rsidR="00D25DBD" w:rsidRPr="009D7F1E">
              <w:rPr>
                <w:rStyle w:val="Aucun"/>
                <w:sz w:val="20"/>
                <w:szCs w:val="20"/>
              </w:rPr>
              <w:t>ds</w:t>
            </w:r>
            <w:proofErr w:type="spellEnd"/>
            <w:r w:rsidR="00D25DBD" w:rsidRPr="009D7F1E">
              <w:rPr>
                <w:rStyle w:val="Aucun"/>
                <w:sz w:val="20"/>
                <w:szCs w:val="20"/>
              </w:rPr>
              <w:t xml:space="preserve"> et </w:t>
            </w:r>
            <w:proofErr w:type="spellStart"/>
            <w:proofErr w:type="gramStart"/>
            <w:r w:rsidR="00D25DBD" w:rsidRPr="009D7F1E">
              <w:rPr>
                <w:rStyle w:val="Aucun"/>
                <w:sz w:val="20"/>
                <w:szCs w:val="20"/>
              </w:rPr>
              <w:t>TikTok</w:t>
            </w:r>
            <w:proofErr w:type="spellEnd"/>
            <w:r w:rsidR="00D25DBD" w:rsidRPr="009D7F1E">
              <w:rPr>
                <w:rStyle w:val="Aucun"/>
                <w:sz w:val="20"/>
                <w:szCs w:val="20"/>
              </w:rPr>
              <w:t xml:space="preserve">  </w:t>
            </w:r>
            <w:proofErr w:type="spellStart"/>
            <w:r w:rsidR="00243E26" w:rsidRPr="009D7F1E">
              <w:rPr>
                <w:rStyle w:val="Aucun"/>
                <w:sz w:val="20"/>
                <w:szCs w:val="20"/>
              </w:rPr>
              <w:t>A</w:t>
            </w:r>
            <w:r w:rsidR="00D25DBD" w:rsidRPr="009D7F1E">
              <w:rPr>
                <w:rStyle w:val="Aucun"/>
                <w:sz w:val="20"/>
                <w:szCs w:val="20"/>
              </w:rPr>
              <w:t>ds</w:t>
            </w:r>
            <w:proofErr w:type="spellEnd"/>
            <w:proofErr w:type="gramEnd"/>
          </w:p>
          <w:p w14:paraId="2BB87192" w14:textId="240E8109" w:rsidR="00243E26" w:rsidRPr="009D7F1E" w:rsidRDefault="009D7F1E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Référencement organique</w:t>
            </w:r>
            <w:r w:rsidR="00243E26" w:rsidRPr="009D7F1E">
              <w:rPr>
                <w:rStyle w:val="Aucun"/>
                <w:sz w:val="20"/>
                <w:szCs w:val="20"/>
              </w:rPr>
              <w:t xml:space="preserve"> SEO</w:t>
            </w:r>
          </w:p>
          <w:p w14:paraId="274546C3" w14:textId="29C9725D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Comptabilité</w:t>
            </w:r>
            <w:r w:rsidR="00243E26" w:rsidRPr="009D7F1E">
              <w:rPr>
                <w:rStyle w:val="Aucun"/>
                <w:sz w:val="20"/>
                <w:szCs w:val="20"/>
              </w:rPr>
              <w:t xml:space="preserve"> &amp; </w:t>
            </w:r>
            <w:r w:rsidRPr="009D7F1E">
              <w:rPr>
                <w:rStyle w:val="Aucun"/>
                <w:sz w:val="20"/>
                <w:szCs w:val="20"/>
              </w:rPr>
              <w:t>Service client</w:t>
            </w:r>
          </w:p>
          <w:p w14:paraId="20440BB6" w14:textId="0E24CE73" w:rsidR="00D25DBD" w:rsidRPr="009D7F1E" w:rsidRDefault="00D25DBD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 xml:space="preserve">APPrenti poseur </w:t>
            </w:r>
            <w:r w:rsidR="00CB023D">
              <w:rPr>
                <w:rStyle w:val="Aucun"/>
                <w:sz w:val="20"/>
                <w:szCs w:val="20"/>
              </w:rPr>
              <w:t>&amp; stage</w:t>
            </w:r>
            <w:r w:rsidRPr="009D7F1E">
              <w:rPr>
                <w:rStyle w:val="Aucun"/>
                <w:sz w:val="20"/>
                <w:szCs w:val="20"/>
              </w:rPr>
              <w:t>• ONCTOUTFAIRE • ete 2018-2020</w:t>
            </w:r>
          </w:p>
          <w:p w14:paraId="620CC205" w14:textId="223C6B29" w:rsidR="00CB023D" w:rsidRDefault="00CB023D" w:rsidP="00D25DBD">
            <w:pPr>
              <w:pStyle w:val="Corps"/>
              <w:rPr>
                <w:rStyle w:val="Aucun"/>
                <w:sz w:val="20"/>
                <w:szCs w:val="20"/>
              </w:rPr>
            </w:pPr>
            <w:r>
              <w:rPr>
                <w:rStyle w:val="Aucun"/>
                <w:sz w:val="20"/>
                <w:szCs w:val="20"/>
              </w:rPr>
              <w:t>Développement site web</w:t>
            </w:r>
          </w:p>
          <w:p w14:paraId="6D821849" w14:textId="3510D6CA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Accueil téléphonique, Prise de rendez-vous</w:t>
            </w:r>
          </w:p>
          <w:p w14:paraId="32EA9A30" w14:textId="77777777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Pose de cuisine/dressing et aide chantier</w:t>
            </w:r>
          </w:p>
          <w:p w14:paraId="6D29EC0A" w14:textId="77777777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Devis</w:t>
            </w:r>
          </w:p>
          <w:p w14:paraId="7C513C35" w14:textId="77777777" w:rsidR="00D25DBD" w:rsidRPr="009D7F1E" w:rsidRDefault="00D25DBD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assistance à la personne • cheque emploie service Janvier-mai 2019</w:t>
            </w:r>
          </w:p>
          <w:p w14:paraId="537FB1C4" w14:textId="77777777" w:rsidR="00D25DBD" w:rsidRPr="009D7F1E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Aides aux soins, Entretient de l’espace de vie</w:t>
            </w:r>
          </w:p>
          <w:p w14:paraId="35F8AF51" w14:textId="77777777" w:rsidR="002C2CDD" w:rsidRPr="009D7F1E" w:rsidRDefault="003D5CD3" w:rsidP="007569C1">
            <w:pPr>
              <w:pStyle w:val="Titre3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ormation :"/>
                <w:tag w:val="Formation :"/>
                <w:id w:val="1349516922"/>
                <w:placeholder>
                  <w:docPart w:val="9735C7BE698D4721B22238AD76F05A5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D7F1E">
                  <w:rPr>
                    <w:sz w:val="28"/>
                    <w:szCs w:val="28"/>
                    <w:lang w:bidi="fr-FR"/>
                  </w:rPr>
                  <w:t>Formation</w:t>
                </w:r>
              </w:sdtContent>
            </w:sdt>
          </w:p>
          <w:p w14:paraId="21852941" w14:textId="4201B160" w:rsidR="00243E26" w:rsidRPr="009D7F1E" w:rsidRDefault="00243E26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coaching en ligne sur le seo</w:t>
            </w:r>
            <w:r w:rsidR="007A7171" w:rsidRPr="009D7F1E">
              <w:rPr>
                <w:rStyle w:val="Aucun"/>
                <w:sz w:val="20"/>
                <w:szCs w:val="20"/>
              </w:rPr>
              <w:t xml:space="preserve"> </w:t>
            </w:r>
            <w:r w:rsidR="00632D6F" w:rsidRPr="009D7F1E">
              <w:rPr>
                <w:rStyle w:val="Aucun"/>
                <w:sz w:val="20"/>
                <w:szCs w:val="20"/>
              </w:rPr>
              <w:t>•</w:t>
            </w:r>
            <w:r w:rsidR="00632D6F">
              <w:rPr>
                <w:rStyle w:val="Aucun"/>
                <w:sz w:val="20"/>
                <w:szCs w:val="20"/>
              </w:rPr>
              <w:t xml:space="preserve"> SEPTEMBRE 2021</w:t>
            </w:r>
          </w:p>
          <w:p w14:paraId="5075C3C1" w14:textId="409212BC" w:rsidR="00D25DBD" w:rsidRPr="009D7F1E" w:rsidRDefault="00D25DBD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 xml:space="preserve">bts </w:t>
            </w:r>
            <w:r w:rsidR="007A7171" w:rsidRPr="009D7F1E">
              <w:rPr>
                <w:rStyle w:val="Aucun"/>
                <w:sz w:val="20"/>
                <w:szCs w:val="20"/>
              </w:rPr>
              <w:t>S</w:t>
            </w:r>
            <w:r w:rsidR="00632D6F">
              <w:rPr>
                <w:rStyle w:val="Aucun"/>
                <w:sz w:val="20"/>
                <w:szCs w:val="20"/>
              </w:rPr>
              <w:t>ystemes informatiques aux organisation</w:t>
            </w:r>
            <w:r w:rsidR="007A7171" w:rsidRPr="009D7F1E">
              <w:rPr>
                <w:rStyle w:val="Aucun"/>
                <w:sz w:val="20"/>
                <w:szCs w:val="20"/>
              </w:rPr>
              <w:t xml:space="preserve"> •</w:t>
            </w:r>
            <w:r w:rsidR="004137B2" w:rsidRPr="009D7F1E">
              <w:rPr>
                <w:rStyle w:val="Aucun"/>
                <w:sz w:val="20"/>
                <w:szCs w:val="20"/>
              </w:rPr>
              <w:t xml:space="preserve"> </w:t>
            </w:r>
            <w:r w:rsidRPr="009D7F1E">
              <w:rPr>
                <w:rStyle w:val="Aucun"/>
                <w:sz w:val="20"/>
                <w:szCs w:val="20"/>
              </w:rPr>
              <w:t>2020</w:t>
            </w:r>
            <w:r w:rsidR="007A7171" w:rsidRPr="009D7F1E">
              <w:rPr>
                <w:rStyle w:val="Aucun"/>
                <w:sz w:val="20"/>
                <w:szCs w:val="20"/>
              </w:rPr>
              <w:t>-2022</w:t>
            </w:r>
          </w:p>
          <w:p w14:paraId="50E3A844" w14:textId="6E38079A" w:rsidR="00D25DBD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Option Solutions Logicielles et Applications Métier</w:t>
            </w:r>
          </w:p>
          <w:p w14:paraId="76887E7A" w14:textId="776A57E0" w:rsidR="0079083D" w:rsidRPr="009D7F1E" w:rsidRDefault="0079083D" w:rsidP="00D25DBD">
            <w:pPr>
              <w:pStyle w:val="Corps"/>
              <w:rPr>
                <w:rStyle w:val="Aucun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ucun"/>
                <w:sz w:val="20"/>
                <w:szCs w:val="20"/>
              </w:rPr>
              <w:t>ORT Lyon</w:t>
            </w:r>
          </w:p>
          <w:p w14:paraId="48BB1AC9" w14:textId="6D43DDCD" w:rsidR="00D25DBD" w:rsidRDefault="00D25DBD" w:rsidP="00D25DBD">
            <w:pPr>
              <w:pStyle w:val="Titre41"/>
              <w:spacing w:before="140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bts systeme numerique • 2019-2020</w:t>
            </w:r>
          </w:p>
          <w:p w14:paraId="5FA0FA55" w14:textId="45BA1101" w:rsidR="00632D6F" w:rsidRDefault="00632D6F" w:rsidP="00632D6F">
            <w:pPr>
              <w:pStyle w:val="Corps"/>
              <w:rPr>
                <w:rStyle w:val="Aucun"/>
                <w:sz w:val="20"/>
                <w:szCs w:val="20"/>
              </w:rPr>
            </w:pPr>
            <w:r>
              <w:rPr>
                <w:rStyle w:val="Aucun"/>
                <w:sz w:val="20"/>
                <w:szCs w:val="20"/>
              </w:rPr>
              <w:t xml:space="preserve">Option </w:t>
            </w:r>
            <w:r w:rsidR="0079083D">
              <w:rPr>
                <w:rStyle w:val="Aucun"/>
                <w:sz w:val="20"/>
                <w:szCs w:val="20"/>
              </w:rPr>
              <w:t>communication</w:t>
            </w:r>
          </w:p>
          <w:p w14:paraId="0E2B2B1C" w14:textId="21411ADA" w:rsidR="0079083D" w:rsidRPr="009D7F1E" w:rsidRDefault="0079083D" w:rsidP="00632D6F">
            <w:pPr>
              <w:pStyle w:val="Corps"/>
              <w:rPr>
                <w:rStyle w:val="Aucun"/>
                <w:sz w:val="20"/>
                <w:szCs w:val="20"/>
              </w:rPr>
            </w:pPr>
            <w:r>
              <w:rPr>
                <w:rStyle w:val="Aucun"/>
                <w:sz w:val="20"/>
                <w:szCs w:val="20"/>
              </w:rPr>
              <w:t>Marcel Sembat Vénissieux</w:t>
            </w:r>
          </w:p>
          <w:p w14:paraId="7C5D3AFB" w14:textId="77777777" w:rsidR="00D25DBD" w:rsidRPr="009D7F1E" w:rsidRDefault="00D25DBD" w:rsidP="00D25DBD">
            <w:pPr>
              <w:pStyle w:val="Titre41"/>
              <w:rPr>
                <w:rStyle w:val="Aucun"/>
                <w:sz w:val="20"/>
                <w:szCs w:val="20"/>
              </w:rPr>
            </w:pPr>
            <w:r w:rsidRPr="009D7F1E">
              <w:rPr>
                <w:rStyle w:val="Aucun"/>
                <w:sz w:val="20"/>
                <w:szCs w:val="20"/>
              </w:rPr>
              <w:t>Diplôme du Baccalauréat STI2D • 2017–2019</w:t>
            </w:r>
          </w:p>
          <w:p w14:paraId="1AF7DCA8" w14:textId="77777777" w:rsidR="00741125" w:rsidRPr="0079083D" w:rsidRDefault="00D25DBD" w:rsidP="00D25DBD">
            <w:pPr>
              <w:pStyle w:val="Corps"/>
              <w:rPr>
                <w:rStyle w:val="Aucun"/>
                <w:sz w:val="20"/>
                <w:szCs w:val="20"/>
              </w:rPr>
            </w:pPr>
            <w:r w:rsidRPr="0079083D">
              <w:rPr>
                <w:rStyle w:val="Aucun"/>
                <w:sz w:val="20"/>
                <w:szCs w:val="20"/>
              </w:rPr>
              <w:t>Option système électronique et informatique</w:t>
            </w:r>
          </w:p>
          <w:p w14:paraId="604505DC" w14:textId="4952633E" w:rsidR="0079083D" w:rsidRPr="009D7F1E" w:rsidRDefault="0079083D" w:rsidP="00D25DBD">
            <w:pPr>
              <w:pStyle w:val="Corps"/>
              <w:rPr>
                <w:sz w:val="20"/>
                <w:szCs w:val="20"/>
              </w:rPr>
            </w:pPr>
            <w:r w:rsidRPr="0079083D">
              <w:rPr>
                <w:rStyle w:val="Aucun"/>
                <w:sz w:val="20"/>
                <w:szCs w:val="20"/>
              </w:rPr>
              <w:t xml:space="preserve">Lycée La Pléiade Pont de </w:t>
            </w:r>
            <w:proofErr w:type="spellStart"/>
            <w:r w:rsidRPr="0079083D">
              <w:rPr>
                <w:rStyle w:val="Aucun"/>
                <w:sz w:val="20"/>
                <w:szCs w:val="20"/>
              </w:rPr>
              <w:t>cheruy</w:t>
            </w:r>
            <w:proofErr w:type="spellEnd"/>
          </w:p>
        </w:tc>
      </w:tr>
    </w:tbl>
    <w:p w14:paraId="70BC458E" w14:textId="77777777" w:rsidR="00C62C50" w:rsidRPr="002C476A" w:rsidRDefault="00C62C50" w:rsidP="00826A10"/>
    <w:sectPr w:rsidR="00C62C50" w:rsidRPr="002C476A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4B3C" w14:textId="77777777" w:rsidR="003D5CD3" w:rsidRDefault="003D5CD3" w:rsidP="00713050">
      <w:pPr>
        <w:spacing w:line="240" w:lineRule="auto"/>
      </w:pPr>
      <w:r>
        <w:separator/>
      </w:r>
    </w:p>
  </w:endnote>
  <w:endnote w:type="continuationSeparator" w:id="0">
    <w:p w14:paraId="72FD1FEA" w14:textId="77777777" w:rsidR="003D5CD3" w:rsidRDefault="003D5CD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14:paraId="46A3801F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7BE0FC" w14:textId="77777777" w:rsidR="00C2098A" w:rsidRDefault="00CA3DF1" w:rsidP="00684488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086ACE1F" wp14:editId="0472315D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A2BB3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7312AB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2BDC75CF" wp14:editId="43A04271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E1BDB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9FEBE9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7621C463" wp14:editId="0877F3EB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8BD68D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2A0F8D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7CD52BD9" wp14:editId="19002DDA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E6166E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EA19645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0976EE52" w14:textId="77777777"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2A17716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776262C7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47459B1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EAD09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118"/>
      <w:gridCol w:w="2630"/>
      <w:gridCol w:w="2631"/>
      <w:gridCol w:w="2631"/>
    </w:tblGrid>
    <w:tr w:rsidR="00217980" w14:paraId="3CDFD90A" w14:textId="77777777" w:rsidTr="00606CCC">
      <w:tc>
        <w:tcPr>
          <w:tcW w:w="311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B4D1C3" w14:textId="77777777" w:rsidR="00217980" w:rsidRDefault="00217980" w:rsidP="00217980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6EBCE27" wp14:editId="5545F158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9" y="341264"/>
                                  <a:ext cx="372488" cy="243342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3DB82D" id="Groupe 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QYJZBlAI&#10;AAAoOQAADgAAAAAAAAAAAAAAAAAuAgAAZHJzL2Uyb0RvYy54bWxQSwECLQAUAAYACAAAACEAaEcb&#10;0NgAAAADAQAADwAAAAAAAAAAAAAAAACqCgAAZHJzL2Rvd25yZXYueG1sUEsFBgAAAAAEAAQA8wAA&#10;AK8LAAAAAA=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2;179101,0;372488,243342;0,243342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E01110" w14:textId="715F4956" w:rsidR="00217980" w:rsidRDefault="00217980" w:rsidP="00217980">
          <w:pPr>
            <w:pStyle w:val="Pieddepage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FB69E2" w14:textId="150EC55F" w:rsidR="00217980" w:rsidRDefault="00217980" w:rsidP="00217980">
          <w:pPr>
            <w:pStyle w:val="Pieddepage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19B91F" w14:textId="16D573F0" w:rsidR="00217980" w:rsidRDefault="004E60A4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15CD7138" wp14:editId="057D24B6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4D4B9D" id="Groupe 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vpQh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CTVO+lCEQAAyl0AAA4AAAAAAAAAAAAAAAAALgIAAGRycy9lMm9Eb2MueG1sUEsBAi0AFAAG&#10;AAgAAAAhAGhHG9DYAAAAAwEAAA8AAAAAAAAAAAAAAAAAnBMAAGRycy9kb3ducmV2LnhtbFBLBQYA&#10;AAAABAAEAPMAAACh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DE075BB" w14:textId="77777777" w:rsidTr="00606CCC">
      <w:tc>
        <w:tcPr>
          <w:tcW w:w="3118" w:type="dxa"/>
          <w:tcMar>
            <w:top w:w="144" w:type="dxa"/>
            <w:left w:w="115" w:type="dxa"/>
            <w:right w:w="115" w:type="dxa"/>
          </w:tcMar>
        </w:tcPr>
        <w:p w14:paraId="72963B5B" w14:textId="0F169BED" w:rsidR="00811117" w:rsidRPr="00CA3DF1" w:rsidRDefault="00D25DBD" w:rsidP="003C5528">
          <w:pPr>
            <w:pStyle w:val="Pieddepage"/>
          </w:pPr>
          <w:r>
            <w:t>Khalil.ladjili@gmail</w:t>
          </w:r>
          <w:r w:rsidR="004E60A4">
            <w:t>.</w:t>
          </w:r>
          <w:r>
            <w:t>com</w:t>
          </w: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08701363" w14:textId="506943EA" w:rsidR="00811117" w:rsidRPr="00C2098A" w:rsidRDefault="00811117" w:rsidP="00217980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4EA48439" w14:textId="6D4EC51C" w:rsidR="00811117" w:rsidRPr="00C2098A" w:rsidRDefault="00811117" w:rsidP="00217980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18714E95" w14:textId="01ECACE6" w:rsidR="00811117" w:rsidRPr="00C2098A" w:rsidRDefault="004E60A4" w:rsidP="00217980">
          <w:pPr>
            <w:pStyle w:val="Pieddepage"/>
          </w:pPr>
          <w:r>
            <w:t>0666923828</w:t>
          </w:r>
        </w:p>
      </w:tc>
    </w:tr>
  </w:tbl>
  <w:p w14:paraId="37116B57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53EB" w14:textId="77777777" w:rsidR="003D5CD3" w:rsidRDefault="003D5CD3" w:rsidP="00713050">
      <w:pPr>
        <w:spacing w:line="240" w:lineRule="auto"/>
      </w:pPr>
      <w:r>
        <w:separator/>
      </w:r>
    </w:p>
  </w:footnote>
  <w:footnote w:type="continuationSeparator" w:id="0">
    <w:p w14:paraId="1D91AA12" w14:textId="77777777" w:rsidR="003D5CD3" w:rsidRDefault="003D5CD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26FE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58FC0E" wp14:editId="45CA9960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9135F0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BD"/>
    <w:rsid w:val="00071C3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43E26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5CD3"/>
    <w:rsid w:val="004077FB"/>
    <w:rsid w:val="004116C0"/>
    <w:rsid w:val="004137B2"/>
    <w:rsid w:val="004144D3"/>
    <w:rsid w:val="004244FF"/>
    <w:rsid w:val="00424DD9"/>
    <w:rsid w:val="004305E4"/>
    <w:rsid w:val="00453D63"/>
    <w:rsid w:val="0046104A"/>
    <w:rsid w:val="004717C5"/>
    <w:rsid w:val="004A24CC"/>
    <w:rsid w:val="004E60A4"/>
    <w:rsid w:val="00523479"/>
    <w:rsid w:val="00543DB7"/>
    <w:rsid w:val="005729B0"/>
    <w:rsid w:val="00583E4F"/>
    <w:rsid w:val="00606CCC"/>
    <w:rsid w:val="00632D6F"/>
    <w:rsid w:val="00641630"/>
    <w:rsid w:val="00651BA0"/>
    <w:rsid w:val="00684488"/>
    <w:rsid w:val="006A3CE7"/>
    <w:rsid w:val="006A7746"/>
    <w:rsid w:val="006C4C50"/>
    <w:rsid w:val="006D76B1"/>
    <w:rsid w:val="00713050"/>
    <w:rsid w:val="00741125"/>
    <w:rsid w:val="00742D9F"/>
    <w:rsid w:val="00746F7F"/>
    <w:rsid w:val="007569C1"/>
    <w:rsid w:val="00763832"/>
    <w:rsid w:val="00772919"/>
    <w:rsid w:val="0079083D"/>
    <w:rsid w:val="007A7171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59B1"/>
    <w:rsid w:val="009B3C40"/>
    <w:rsid w:val="009D7F1E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341B"/>
    <w:rsid w:val="00B76A83"/>
    <w:rsid w:val="00BA5B40"/>
    <w:rsid w:val="00BD0206"/>
    <w:rsid w:val="00C2098A"/>
    <w:rsid w:val="00C43A1D"/>
    <w:rsid w:val="00C5444A"/>
    <w:rsid w:val="00C612DA"/>
    <w:rsid w:val="00C62C50"/>
    <w:rsid w:val="00C7741E"/>
    <w:rsid w:val="00C875AB"/>
    <w:rsid w:val="00CA3DF1"/>
    <w:rsid w:val="00CA4581"/>
    <w:rsid w:val="00CB023D"/>
    <w:rsid w:val="00CE18D5"/>
    <w:rsid w:val="00D04109"/>
    <w:rsid w:val="00D25DBD"/>
    <w:rsid w:val="00D9093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3430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62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Aucun">
    <w:name w:val="Aucun"/>
    <w:rsid w:val="00D25DBD"/>
  </w:style>
  <w:style w:type="paragraph" w:customStyle="1" w:styleId="Corps">
    <w:name w:val="Corps"/>
    <w:rsid w:val="00D25DBD"/>
    <w:rPr>
      <w:rFonts w:ascii="Rockwell" w:eastAsia="Rockwell" w:hAnsi="Rockwell" w:cs="Rockwell"/>
      <w:color w:val="000000"/>
      <w:sz w:val="24"/>
      <w:szCs w:val="24"/>
      <w:u w:color="000000"/>
      <w:lang w:eastAsia="fr-FR"/>
    </w:rPr>
  </w:style>
  <w:style w:type="paragraph" w:customStyle="1" w:styleId="Titre41">
    <w:name w:val="Titre 41"/>
    <w:rsid w:val="00D25DBD"/>
    <w:pPr>
      <w:keepNext/>
      <w:keepLines/>
      <w:spacing w:before="240"/>
      <w:outlineLvl w:val="2"/>
    </w:pPr>
    <w:rPr>
      <w:rFonts w:ascii="Franklin Gothic Demi" w:eastAsia="Franklin Gothic Demi" w:hAnsi="Franklin Gothic Demi" w:cs="Franklin Gothic Demi"/>
      <w:b/>
      <w:bCs/>
      <w:caps/>
      <w:color w:val="000000"/>
      <w:sz w:val="24"/>
      <w:szCs w:val="24"/>
      <w:u w:color="000000"/>
      <w:lang w:eastAsia="fr-FR"/>
    </w:rPr>
  </w:style>
  <w:style w:type="paragraph" w:customStyle="1" w:styleId="Titre31">
    <w:name w:val="Titre 31"/>
    <w:rsid w:val="004E60A4"/>
    <w:pPr>
      <w:keepNext/>
      <w:keepLines/>
      <w:pBdr>
        <w:bottom w:val="single" w:sz="48" w:space="0" w:color="EA4E4E"/>
      </w:pBdr>
      <w:spacing w:before="720" w:after="180"/>
      <w:outlineLvl w:val="2"/>
    </w:pPr>
    <w:rPr>
      <w:rFonts w:ascii="Franklin Gothic Demi" w:eastAsia="Franklin Gothic Demi" w:hAnsi="Franklin Gothic Demi" w:cs="Franklin Gothic Demi"/>
      <w:b/>
      <w:bCs/>
      <w:caps/>
      <w:color w:val="000000"/>
      <w:sz w:val="32"/>
      <w:szCs w:val="32"/>
      <w:u w:color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\AppData\Local\Microsoft\Office\16.0\DTS\fr-FR%7bFB127516-787C-44C7-8A38-D893CDC13BEC%7d\%7bABAF7A9A-B199-48F9-B4A1-23C4E07DAB52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0C78D35B734405A52DF834DF8E84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FD8EE-FF6F-4998-A13A-6DCDB4EAFDF2}"/>
      </w:docPartPr>
      <w:docPartBody>
        <w:p w:rsidR="00815597" w:rsidRDefault="00BD1B6B">
          <w:pPr>
            <w:pStyle w:val="4E0C78D35B734405A52DF834DF8E8453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AEA7E4BEE7FF4A259545762AAF28FE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8AF7AA-F42C-44E2-9BAF-5A4708053019}"/>
      </w:docPartPr>
      <w:docPartBody>
        <w:p w:rsidR="00815597" w:rsidRDefault="00BD1B6B">
          <w:pPr>
            <w:pStyle w:val="AEA7E4BEE7FF4A259545762AAF28FE97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D52BC5169E0141DD8DF406302C7D6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CFB63-C14A-4427-A2EC-ED15B6D60804}"/>
      </w:docPartPr>
      <w:docPartBody>
        <w:p w:rsidR="00815597" w:rsidRDefault="00BD1B6B">
          <w:pPr>
            <w:pStyle w:val="D52BC5169E0141DD8DF406302C7D61C0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9735C7BE698D4721B22238AD76F05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75326-9F04-4DC0-9A97-CE81BBCDBD6E}"/>
      </w:docPartPr>
      <w:docPartBody>
        <w:p w:rsidR="00815597" w:rsidRDefault="00BD1B6B">
          <w:pPr>
            <w:pStyle w:val="9735C7BE698D4721B22238AD76F05A5E"/>
          </w:pPr>
          <w:r w:rsidRPr="002C476A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D7"/>
    <w:rsid w:val="000A7614"/>
    <w:rsid w:val="00107FD7"/>
    <w:rsid w:val="001E16EF"/>
    <w:rsid w:val="00403C4C"/>
    <w:rsid w:val="00433E49"/>
    <w:rsid w:val="00815597"/>
    <w:rsid w:val="00BD1B6B"/>
    <w:rsid w:val="00C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E0C78D35B734405A52DF834DF8E8453">
    <w:name w:val="4E0C78D35B734405A52DF834DF8E8453"/>
  </w:style>
  <w:style w:type="paragraph" w:customStyle="1" w:styleId="AEA7E4BEE7FF4A259545762AAF28FE97">
    <w:name w:val="AEA7E4BEE7FF4A259545762AAF28FE97"/>
  </w:style>
  <w:style w:type="paragraph" w:customStyle="1" w:styleId="D52BC5169E0141DD8DF406302C7D61C0">
    <w:name w:val="D52BC5169E0141DD8DF406302C7D61C0"/>
  </w:style>
  <w:style w:type="paragraph" w:customStyle="1" w:styleId="9735C7BE698D4721B22238AD76F05A5E">
    <w:name w:val="9735C7BE698D4721B22238AD76F05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{ABAF7A9A-B199-48F9-B4A1-23C4E07DAB52}tf16392716_win32</Template>
  <TotalTime>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38230 - PONT DE CHERUY
PERMIS B &amp; véhiculé• 21 ANS</dc:subject>
  <dc:creator/>
  <cp:keywords/>
  <dc:description/>
  <cp:lastModifiedBy/>
  <cp:revision>1</cp:revision>
  <dcterms:created xsi:type="dcterms:W3CDTF">2022-03-14T19:41:00Z</dcterms:created>
  <dcterms:modified xsi:type="dcterms:W3CDTF">2022-03-14T19:41:00Z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